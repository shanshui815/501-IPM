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</w:pPr>
      <w:r>
        <w:t>校园悬赏令</w:t>
      </w:r>
      <w:r>
        <w:rPr>
          <w:rFonts w:hint="eastAsia"/>
        </w:rPr>
        <w:t>资源计划</w:t>
      </w:r>
      <w:bookmarkStart w:id="0" w:name="_GoBack"/>
      <w:bookmarkEnd w:id="0"/>
    </w:p>
    <w:p/>
    <w:p>
      <w:pPr>
        <w:pStyle w:val="1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pict>
          <v:group type="#_x0000_t75" id="对象 1" o:spid="_x0000_s1" editas="canvas" coordorigin="1860,3747" coordsize="10860,5130" style="width:543.0pt;height:256.5pt;">
            <v:shape id="_x0000_s2" type="#_x0000_t75" style="position:absolute;left:1860;top:3747;width:10860;height:5130" filled="f" stroked="f">
              <v:stroke color="#000000"/>
            </v:shape>
            <v:shape type="#_x0000_t0" id="曲线 3" o:spid="_x0000_s3" coordsize="144,575" path="m,l,575e" style="position:absolute;left:10734;top:6835;width:144;height:575;" filled="f" stroked="t" strokeweight="2.0pt">
              <v:stroke color="#4774AB"/>
            </v:shape>
            <v:shape type="#_x0000_t0" id="曲线 4" o:spid="_x0000_s4" coordsize="3626,575" path="m,l,392l3626,392l3626,575e" style="position:absolute;left:7180;top:5004;width:3626;height:575;" filled="f" stroked="t" strokeweight="2.0pt">
              <v:stroke color="#3D6697"/>
            </v:shape>
            <v:shape type="#_x0000_t0" id="曲线 5" o:spid="_x0000_s5" coordsize="1208,575" path="m,l,392l1208,392l1208,575e" style="position:absolute;left:7180;top:5004;width:1208;height:575;" filled="f" stroked="t" strokeweight="2.0pt">
              <v:stroke color="#3D6697"/>
            </v:shape>
            <v:shape type="#_x0000_t0" id="曲线 6" o:spid="_x0000_s6" coordsize="144,575" path="m,l,575e" style="position:absolute;left:5899;top:6835;width:144;height:575;" filled="f" stroked="t" strokeweight="2.0pt">
              <v:stroke color="#4774AB"/>
            </v:shape>
            <v:shape type="#_x0000_t0" id="曲线 7" o:spid="_x0000_s7" coordsize="1208,575" path="m1208,l1208,392l,392l,575e" style="position:absolute;left:5971;top:5004;width:1208;height:575;" filled="f" stroked="t" strokeweight="2.0pt">
              <v:stroke color="#3D6697"/>
            </v:shape>
            <v:shape type="#_x0000_t0" id="曲线 8" o:spid="_x0000_s8" coordsize="3626,575" path="m3626,l3626,392l,392l,575e" style="position:absolute;left:3553;top:5004;width:3626;height:575;" filled="f" stroked="t" strokeweight="2.0pt">
              <v:stroke color="#3D6697"/>
            </v:shape>
            <v:shape type="#_x0000_t2" id="圆角矩形 9" o:spid="_x0000_s9" style="position:absolute;left:6191;top:3748;width:1978;height:1256;" fillcolor="#4F81BD" stroked="t" strokeweight="2.0pt">
              <v:stroke color="#FFFFFF"/>
            </v:shape>
            <v:shape type="#_x0000_t2" id="圆角矩形 10" o:spid="_x0000_s10" style="position:absolute;left:6410;top:3956;width:1978;height:1256;" fillcolor="#FFFFFF" stroked="t" strokeweight="2.0pt">
              <v:fill opacity="58982f"/>
              <v:stroke color="#4F81BD"/>
            </v:shape>
            <v:rect type="#_x0000_t1" id="矩形 11" o:spid="_x0000_s11" style="position:absolute;left:6447;top:3993;width:1904;height:1182;mso-wrap-style:square;" filled="f" stroked="f" strokeweight="2.0pt">
              <v:textbox id="848" inset="2.117mm,2.117mm,2.117mm,2.117mm" o:insetmode="custom" style="layout-flow:horizontal;v-text-anchor:middle;">
                <w:txbxContent>
                  <w:p>
                    <w:pPr>
                      <w:jc w:val="center"/>
                    </w:pPr>
                    <w:r>
                      <w:rPr>
                        <w:kern w:val="24"/>
                        <w:sz w:val="40"/>
                        <w:szCs w:val="40"/>
                      </w:rPr>
                      <w:t>项目经理</w:t>
                    </w:r>
                  </w:p>
                </w:txbxContent>
              </v:textbox>
              <v:stroke color="#000000"/>
            </v:rect>
            <v:shape type="#_x0000_t2" id="圆角矩形 12" o:spid="_x0000_s12" style="position:absolute;left:2564;top:5579;width:1978;height:1256;" fillcolor="#4F81BD" stroked="t" strokeweight="2.0pt">
              <v:stroke color="#FFFFFF"/>
            </v:shape>
            <v:shape type="#_x0000_t2" id="圆角矩形 13" o:spid="_x0000_s13" style="position:absolute;left:2784;top:5788;width:1978;height:1256;" fillcolor="#FFFFFF" stroked="t" strokeweight="2.0pt">
              <v:fill opacity="58982f"/>
              <v:stroke color="#4F81BD"/>
            </v:shape>
            <v:rect type="#_x0000_t1" id="矩形 14" o:spid="_x0000_s14" style="position:absolute;left:2820;top:5825;width:1904;height:1182;mso-wrap-style:square;" filled="f" stroked="f" strokeweight="2.0pt">
              <v:textbox id="849" inset="2.117mm,2.117mm,2.117mm,2.117mm" o:insetmode="custom" style="layout-flow:horizontal;v-text-anchor:middle;">
                <w:txbxContent>
                  <w:p>
                    <w:pPr>
                      <w:jc w:val="center"/>
                    </w:pPr>
                    <w:r>
                      <w:rPr>
                        <w:kern w:val="24"/>
                        <w:sz w:val="40"/>
                        <w:szCs w:val="40"/>
                      </w:rPr>
                      <w:t>需求专家</w:t>
                    </w:r>
                  </w:p>
                </w:txbxContent>
              </v:textbox>
              <v:stroke color="#000000"/>
            </v:rect>
            <v:shape type="#_x0000_t2" id="圆角矩形 15" o:spid="_x0000_s15" style="position:absolute;left:4982;top:5579;width:1978;height:1256;" fillcolor="#4F81BD" stroked="t" strokeweight="2.0pt">
              <v:stroke color="#FFFFFF"/>
            </v:shape>
            <v:shape type="#_x0000_t2" id="圆角矩形 16" o:spid="_x0000_s16" style="position:absolute;left:5201;top:5788;width:1978;height:1256;" fillcolor="#FFFFFF" stroked="t" strokeweight="2.0pt">
              <v:fill opacity="58982f"/>
              <v:stroke color="#4F81BD"/>
            </v:shape>
            <v:rect type="#_x0000_t1" id="矩形 17" o:spid="_x0000_s17" style="position:absolute;left:5238;top:5825;width:1904;height:1182;mso-wrap-style:square;" filled="f" stroked="f" strokeweight="2.0pt">
              <v:textbox id="850" inset="2.117mm,2.117mm,2.117mm,2.117mm" o:insetmode="custom" style="layout-flow:horizontal;v-text-anchor:middle;">
                <w:txbxContent>
                  <w:p>
                    <w:pPr>
                      <w:jc w:val="center"/>
                    </w:pPr>
                    <w:r>
                      <w:rPr>
                        <w:kern w:val="24"/>
                        <w:sz w:val="40"/>
                        <w:szCs w:val="40"/>
                      </w:rPr>
                      <w:t>设计专家</w:t>
                    </w:r>
                  </w:p>
                </w:txbxContent>
              </v:textbox>
              <v:stroke color="#000000"/>
            </v:rect>
            <v:shape type="#_x0000_t2" id="圆角矩形 18" o:spid="_x0000_s18" style="position:absolute;left:4982;top:7411;width:1978;height:1256;" fillcolor="#4F81BD" stroked="t" strokeweight="2.0pt">
              <v:stroke color="#FFFFFF"/>
            </v:shape>
            <v:shape type="#_x0000_t2" id="圆角矩形 19" o:spid="_x0000_s19" style="position:absolute;left:5201;top:7619;width:1978;height:1256;" fillcolor="#FFFFFF" stroked="t" strokeweight="2.0pt">
              <v:fill opacity="58982f"/>
              <v:stroke color="#4F81BD"/>
            </v:shape>
            <v:rect type="#_x0000_t1" id="矩形 20" o:spid="_x0000_s20" style="position:absolute;left:5238;top:7656;width:1904;height:1182;mso-wrap-style:square;" filled="f" stroked="f" strokeweight="2.0pt">
              <v:textbox id="851" inset="2.117mm,2.117mm,2.117mm,2.117mm" o:insetmode="custom" style="layout-flow:horizontal;v-text-anchor:middle;">
                <w:txbxContent>
                  <w:p>
                    <w:pPr>
                      <w:jc w:val="center"/>
                    </w:pPr>
                    <w:r>
                      <w:rPr>
                        <w:kern w:val="24"/>
                        <w:sz w:val="40"/>
                        <w:szCs w:val="40"/>
                      </w:rPr>
                      <w:t>开发人员</w:t>
                    </w:r>
                  </w:p>
                </w:txbxContent>
              </v:textbox>
              <v:stroke color="#000000"/>
            </v:rect>
            <v:shape type="#_x0000_t2" id="圆角矩形 21" o:spid="_x0000_s21" style="position:absolute;left:7399;top:5579;width:1978;height:1256;" fillcolor="#4F81BD" stroked="t" strokeweight="2.0pt">
              <v:stroke color="#FFFFFF"/>
            </v:shape>
            <v:shape type="#_x0000_t2" id="圆角矩形 22" o:spid="_x0000_s22" style="position:absolute;left:7619;top:5788;width:1978;height:1256;" fillcolor="#FFFFFF" stroked="t" strokeweight="2.0pt">
              <v:fill opacity="58982f"/>
              <v:stroke color="#4F81BD"/>
            </v:shape>
            <v:rect type="#_x0000_t1" id="矩形 23" o:spid="_x0000_s23" style="position:absolute;left:7656;top:5825;width:1904;height:1182;mso-wrap-style:square;" filled="f" stroked="f" strokeweight="2.0pt">
              <v:textbox id="852" inset="2.117mm,2.117mm,2.117mm,2.117mm" o:insetmode="custom" style="layout-flow:horizontal;v-text-anchor:middle;">
                <w:txbxContent>
                  <w:p>
                    <w:pPr>
                      <w:jc w:val="center"/>
                    </w:pPr>
                    <w:r>
                      <w:rPr>
                        <w:kern w:val="24"/>
                        <w:sz w:val="40"/>
                        <w:szCs w:val="40"/>
                      </w:rPr>
                      <w:t>UI专家</w:t>
                    </w:r>
                  </w:p>
                </w:txbxContent>
              </v:textbox>
              <v:stroke color="#000000"/>
            </v:rect>
            <v:shape type="#_x0000_t2" id="圆角矩形 24" o:spid="_x0000_s24" style="position:absolute;left:9817;top:5579;width:1978;height:1256;" fillcolor="#4F81BD" stroked="t" strokeweight="2.0pt">
              <v:stroke color="#FFFFFF"/>
            </v:shape>
            <v:shape type="#_x0000_t2" id="圆角矩形 25" o:spid="_x0000_s25" style="position:absolute;left:10037;top:5788;width:1978;height:1256;" fillcolor="#FFFFFF" stroked="t" strokeweight="2.0pt">
              <v:fill opacity="58982f"/>
              <v:stroke color="#4F81BD"/>
            </v:shape>
            <v:rect type="#_x0000_t1" id="矩形 26" o:spid="_x0000_s26" style="position:absolute;left:10074;top:5825;width:1904;height:1182;mso-wrap-style:square;" filled="f" stroked="f" strokeweight="2.0pt">
              <v:textbox id="853" inset="2.117mm,2.117mm,2.117mm,2.117mm" o:insetmode="custom" style="layout-flow:horizontal;v-text-anchor:middle;">
                <w:txbxContent>
                  <w:p>
                    <w:pPr>
                      <w:jc w:val="center"/>
                    </w:pPr>
                    <w:r>
                      <w:rPr>
                        <w:kern w:val="24"/>
                        <w:sz w:val="40"/>
                        <w:szCs w:val="40"/>
                      </w:rPr>
                      <w:t>质量专家</w:t>
                    </w:r>
                  </w:p>
                </w:txbxContent>
              </v:textbox>
              <v:stroke color="#000000"/>
            </v:rect>
            <v:shape type="#_x0000_t2" id="圆角矩形 27" o:spid="_x0000_s27" style="position:absolute;left:9817;top:7411;width:1978;height:1256;" fillcolor="#4F81BD" stroked="t" strokeweight="2.0pt">
              <v:stroke color="#FFFFFF"/>
            </v:shape>
            <v:shape type="#_x0000_t2" id="圆角矩形 28" o:spid="_x0000_s28" style="position:absolute;left:10037;top:7619;width:1978;height:1256;" fillcolor="#FFFFFF" stroked="t" strokeweight="2.0pt">
              <v:fill opacity="58982f"/>
              <v:stroke color="#4F81BD"/>
            </v:shape>
            <v:rect type="#_x0000_t1" id="矩形 29" o:spid="_x0000_s29" style="position:absolute;left:10074;top:7656;width:1904;height:1182;mso-wrap-style:square;" filled="f" stroked="f" strokeweight="2.0pt">
              <v:textbox id="854" inset="2.117mm,2.117mm,2.117mm,2.117mm" o:insetmode="custom" style="layout-flow:horizontal;v-text-anchor:middle;">
                <w:txbxContent>
                  <w:p>
                    <w:pPr>
                      <w:jc w:val="center"/>
                    </w:pPr>
                    <w:r>
                      <w:rPr>
                        <w:kern w:val="24"/>
                        <w:sz w:val="40"/>
                        <w:szCs w:val="40"/>
                      </w:rPr>
                      <w:t>测试人员</w:t>
                    </w:r>
                  </w:p>
                </w:txbxContent>
              </v:textbox>
              <v:stroke color="#000000"/>
            </v:rect>
          </v:group>
        </w:pict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jc w:val="left"/>
        <w:tblInd w:w="420" w:type="dxa"/>
        <w:tblW w:w="13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5132"/>
        <w:gridCol w:w="5426"/>
        <w:gridCol w:w="2052"/>
      </w:tblGrid>
      <w:tr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邹香月</w:t>
            </w:r>
          </w:p>
        </w:tc>
      </w:tr>
      <w:tr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武滨</w:t>
            </w:r>
          </w:p>
        </w:tc>
      </w:tr>
      <w:tr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李悦，武滨</w:t>
            </w:r>
          </w:p>
        </w:tc>
      </w:tr>
      <w:tr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熟练使用Ionic框架，H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语言、墨刀等开发工具和技能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邹香月，李悦，武滨，李欣芸，郝芸婷，张腾</w:t>
            </w:r>
          </w:p>
        </w:tc>
      </w:tr>
      <w:tr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张腾</w:t>
            </w:r>
          </w:p>
        </w:tc>
      </w:tr>
      <w:tr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李悦</w:t>
            </w:r>
          </w:p>
        </w:tc>
      </w:tr>
      <w:tr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李欣芸，郝芸婷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707174"/>
    <w:multiLevelType w:val="hybridMultilevel"/>
    <w:tmpl w:val="4FA61C5C"/>
    <w:lvl w:ilvl="0">
      <w:start w:val="1"/>
      <w:numFmt w:val="bullet"/>
      <w:lvlRestart w:val="0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Title"/>
    <w:basedOn w:val="0"/>
    <w:next w:val="0"/>
    <w:pPr>
      <w:spacing w:before="240" w:after="60"/>
      <w:jc w:val="center"/>
      <w:outlineLvl w:val="0"/>
    </w:pPr>
    <w:rPr>
      <w:rFonts w:ascii="Cambria" w:eastAsia="宋体" w:cs="Times New Roman" w:hAnsi="Cambria"/>
      <w:b/>
      <w:bCs/>
      <w:sz w:val="32"/>
      <w:szCs w:val="32"/>
    </w:rPr>
  </w:style>
  <w:style w:type="paragraph" w:styleId="18">
    <w:name w:val="Subtitle"/>
    <w:basedOn w:val="0"/>
    <w:next w:val="0"/>
    <w:pPr>
      <w:spacing w:before="240" w:after="60" w:line="312" w:lineRule="auto"/>
      <w:jc w:val="center"/>
      <w:outlineLvl w:val="1"/>
    </w:pPr>
    <w:rPr>
      <w:rFonts w:ascii="Cambria" w:eastAsia="宋体" w:cs="Times New Roman" w:hAnsi="Cambria"/>
      <w:b/>
      <w:bCs/>
      <w:kern w:val="28"/>
      <w:sz w:val="32"/>
      <w:szCs w:val="32"/>
    </w:rPr>
  </w:style>
  <w:style w:type="paragraph" w:customStyle="1" w:styleId="19">
    <w:name w:val="List Paragraph"/>
    <w:basedOn w:val="0"/>
    <w:pPr>
      <w:ind w:firstLineChars="200" w:firstLine="200"/>
    </w:pPr>
  </w:style>
  <w:style w:type="paragraph" w:styleId="20">
    <w:name w:val="Document Map"/>
    <w:basedOn w:val="0"/>
    <w:rPr>
      <w:rFonts w:ascii="宋体" w:eastAsia="宋体"/>
      <w:sz w:val="18"/>
      <w:szCs w:val="18"/>
    </w:rPr>
  </w:style>
  <w:style w:type="paragraph" w:styleId="21">
    <w:name w:val="Balloon Text"/>
    <w:basedOn w:val="0"/>
    <w:rPr>
      <w:sz w:val="18"/>
      <w:szCs w:val="18"/>
    </w:rPr>
  </w:style>
  <w:style w:type="character" w:styleId="22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72</TotalTime>
  <Application>Yozo_Office</Application>
  <Pages>3</Pages>
  <Words>313</Words>
  <Characters>321</Characters>
  <Lines>49</Lines>
  <Paragraphs>37</Paragraphs>
  <CharactersWithSpaces>324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zhaosheng</dc:creator>
  <cp:lastModifiedBy>zhaolu</cp:lastModifiedBy>
  <cp:revision>71</cp:revision>
  <dcterms:created xsi:type="dcterms:W3CDTF">2010-03-08T09:29:00Z</dcterms:created>
  <dcterms:modified xsi:type="dcterms:W3CDTF">2019-06-18T07:20:57Z</dcterms:modified>
</cp:coreProperties>
</file>