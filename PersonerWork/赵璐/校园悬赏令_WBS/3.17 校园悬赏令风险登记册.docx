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>校园悬赏令</w:t>
      </w:r>
      <w:bookmarkStart w:id="0" w:name="_GoBack"/>
      <w:bookmarkEnd w:id="0"/>
      <w:r>
        <w:rPr>
          <w:rFonts w:hint="eastAsia"/>
        </w:rPr>
        <w:t>风险登记册</w:t>
      </w:r>
    </w:p>
    <w:p/>
    <w:tbl>
      <w:tblPr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应对策略</w:t>
            </w:r>
          </w:p>
        </w:tc>
      </w:tr>
      <w:t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赵璐，李伟娟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深入分析学生群体特点和需求，设计出符合他们的社交平台APP</w:t>
            </w:r>
          </w:p>
        </w:tc>
      </w:tr>
      <w:t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张茜贤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组织团队成员定期学习，取长补短，鼓励成员有各自的“长板”</w:t>
            </w:r>
          </w:p>
        </w:tc>
      </w:tr>
      <w:t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 w:hint="eastAsia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李亚峰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与商家多沟通，争取获得最大限度的支持，同时与多个商家合作，尽可能多的取得商家的投资</w:t>
            </w:r>
          </w:p>
        </w:tc>
      </w:tr>
      <w:t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团队开发氛围消极，不能使每个人充分发挥自己的优势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张海波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right="39"/>
              <w:jc w:val="lef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不定期组织团建，放松氛围，鼓舞团队士气，激发创新意识和工作热情，团结集体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before="240" w:after="60"/>
      <w:jc w:val="center"/>
      <w:outlineLvl w:val="0"/>
    </w:pPr>
    <w:rPr>
      <w:rFonts w:ascii="Cambria" w:eastAsia="宋体" w:cs="Times New Roman" w:hAnsi="Cambria"/>
      <w:b/>
      <w:bCs/>
      <w:sz w:val="32"/>
      <w:szCs w:val="32"/>
    </w:rPr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1</Pages>
  <Words>341</Words>
  <Characters>347</Characters>
  <Lines>54</Lines>
  <Paragraphs>41</Paragraphs>
  <CharactersWithSpaces>347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zhaosheng</dc:creator>
  <cp:lastModifiedBy>zhaolu</cp:lastModifiedBy>
  <cp:revision>11</cp:revision>
  <dcterms:created xsi:type="dcterms:W3CDTF">2012-09-20T02:46:00Z</dcterms:created>
  <dcterms:modified xsi:type="dcterms:W3CDTF">2019-06-18T08:54:55Z</dcterms:modified>
</cp:coreProperties>
</file>